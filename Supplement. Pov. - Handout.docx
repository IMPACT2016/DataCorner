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72E1" w:rsidRDefault="00FD72E1">
      <w:pPr>
        <w:rPr>
          <w:b/>
          <w:bCs/>
          <w:u w:val="single"/>
        </w:rPr>
      </w:pPr>
      <w:bookmarkStart w:id="0" w:name="_GoBack"/>
      <w:bookmarkEnd w:id="0"/>
      <w:r>
        <w:rPr>
          <w:b/>
          <w:bCs/>
          <w:noProof/>
          <w:u w:val="single"/>
        </w:rPr>
        <w:drawing>
          <wp:inline distT="0" distB="0" distL="0" distR="0" wp14:anchorId="1AD4091D" wp14:editId="536E629E">
            <wp:extent cx="4572635" cy="34296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635" cy="3429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D72E1" w:rsidRDefault="00FD72E1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4CCA335F" wp14:editId="0421938A">
            <wp:extent cx="4572635" cy="34296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635" cy="3429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D72E1" w:rsidRDefault="00FD72E1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lastRenderedPageBreak/>
        <w:drawing>
          <wp:inline distT="0" distB="0" distL="0" distR="0" wp14:anchorId="1725C850" wp14:editId="1F825ADD">
            <wp:extent cx="4572635" cy="34296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635" cy="3429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D72E1" w:rsidRDefault="005D0AA8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66E493CB" wp14:editId="6A06C5D5">
            <wp:extent cx="4572635" cy="34296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635" cy="3429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D72E1" w:rsidRDefault="00FD72E1">
      <w:pPr>
        <w:rPr>
          <w:b/>
          <w:bCs/>
          <w:u w:val="single"/>
        </w:rPr>
      </w:pPr>
    </w:p>
    <w:sectPr w:rsidR="00FD72E1" w:rsidSect="005D0A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D603A1"/>
    <w:multiLevelType w:val="hybridMultilevel"/>
    <w:tmpl w:val="EBC8EC64"/>
    <w:lvl w:ilvl="0" w:tplc="694641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4202B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70673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72C78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2436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3DE9E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B2E1D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FC2C5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9F42E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5C696CB5"/>
    <w:multiLevelType w:val="hybridMultilevel"/>
    <w:tmpl w:val="4F54D6DE"/>
    <w:lvl w:ilvl="0" w:tplc="7DDE15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6B8AAC2">
      <w:start w:val="69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7AE2842">
      <w:start w:val="695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A9407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B3E80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0EAF9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18CA3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91E13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5816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9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AMO_ReportControlsVisible" w:val="Empty"/>
    <w:docVar w:name="_AMO_UniqueIdentifier" w:val="54075033-dbdd-463d-a0b5-c4e5a2c7eda3"/>
  </w:docVars>
  <w:rsids>
    <w:rsidRoot w:val="00FD72E1"/>
    <w:rsid w:val="003C6BD9"/>
    <w:rsid w:val="00470692"/>
    <w:rsid w:val="005D0AA8"/>
    <w:rsid w:val="00A87D7C"/>
    <w:rsid w:val="00FD7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72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72E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FD72E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D72E1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D72E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72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72E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FD72E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D72E1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D72E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2C474ED6.dotm</Template>
  <TotalTime>57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U.S. Department of Commerce</Company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Liana Fox (CENSUS/SEHSD FED)</dc:creator>
  <cp:lastModifiedBy>Liana Fox (CENSUS/SEHSD FED)</cp:lastModifiedBy>
  <cp:revision>3</cp:revision>
  <dcterms:created xsi:type="dcterms:W3CDTF">2016-11-22T21:25:00Z</dcterms:created>
  <dcterms:modified xsi:type="dcterms:W3CDTF">2016-11-22T23:43:00Z</dcterms:modified>
</cp:coreProperties>
</file>